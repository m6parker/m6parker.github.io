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987CD3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E7AB34A" w14:textId="71FF4E04" w:rsidR="00692703" w:rsidRPr="00CF1A49" w:rsidRDefault="00A15D26" w:rsidP="00913946">
            <w:pPr>
              <w:pStyle w:val="Title"/>
            </w:pPr>
            <w:r>
              <w:t>Mary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Parker</w:t>
            </w:r>
          </w:p>
          <w:p w14:paraId="143CE944" w14:textId="45658F63" w:rsidR="00692703" w:rsidRPr="00CF1A49" w:rsidRDefault="00A15D26" w:rsidP="00913946">
            <w:pPr>
              <w:pStyle w:val="ContactInfo"/>
              <w:contextualSpacing w:val="0"/>
            </w:pPr>
            <w:r>
              <w:t>508-901-7964</w:t>
            </w:r>
          </w:p>
          <w:p w14:paraId="7FCD7ED6" w14:textId="5E665632" w:rsidR="00692703" w:rsidRPr="00CF1A49" w:rsidRDefault="00A15D26" w:rsidP="00913946">
            <w:pPr>
              <w:pStyle w:val="ContactInfoEmphasis"/>
              <w:contextualSpacing w:val="0"/>
            </w:pPr>
            <w:r>
              <w:t>m6parker@student.bridgew.edu</w:t>
            </w:r>
          </w:p>
        </w:tc>
      </w:tr>
      <w:tr w:rsidR="009571D8" w:rsidRPr="00CF1A49" w14:paraId="5A239D84" w14:textId="77777777" w:rsidTr="00692703">
        <w:tc>
          <w:tcPr>
            <w:tcW w:w="9360" w:type="dxa"/>
            <w:tcMar>
              <w:top w:w="432" w:type="dxa"/>
            </w:tcMar>
          </w:tcPr>
          <w:p w14:paraId="39D92315" w14:textId="34133396" w:rsidR="001755A8" w:rsidRPr="00CF1A49" w:rsidRDefault="009A2B4A" w:rsidP="00913946">
            <w:pPr>
              <w:contextualSpacing w:val="0"/>
            </w:pPr>
            <w:r>
              <w:t xml:space="preserve">Current undergraduate computer science student seeking </w:t>
            </w:r>
            <w:r w:rsidR="00D67A09">
              <w:t xml:space="preserve">internship or </w:t>
            </w:r>
            <w:r>
              <w:t>entry level position with experience in web development</w:t>
            </w:r>
            <w:r w:rsidR="00D67A09">
              <w:t xml:space="preserve">. </w:t>
            </w:r>
          </w:p>
        </w:tc>
      </w:tr>
    </w:tbl>
    <w:p w14:paraId="235EB655" w14:textId="77777777" w:rsidR="004E01EB" w:rsidRPr="00CF1A49" w:rsidRDefault="00E97BC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3CD0D4EEB7A4D22BB16B4FCC20F246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AF6FA41" w14:textId="77777777" w:rsidTr="00D66A52">
        <w:tc>
          <w:tcPr>
            <w:tcW w:w="9355" w:type="dxa"/>
          </w:tcPr>
          <w:p w14:paraId="0385AB81" w14:textId="42F9F245" w:rsidR="001D0BF1" w:rsidRPr="00CF1A49" w:rsidRDefault="00E41CB8" w:rsidP="001D0BF1">
            <w:pPr>
              <w:pStyle w:val="Heading3"/>
              <w:contextualSpacing w:val="0"/>
              <w:outlineLvl w:val="2"/>
            </w:pPr>
            <w:r>
              <w:t>2014</w:t>
            </w:r>
            <w:r w:rsidR="001D0BF1" w:rsidRPr="00CF1A49">
              <w:t xml:space="preserve"> – </w:t>
            </w:r>
            <w:r>
              <w:t>Present</w:t>
            </w:r>
          </w:p>
          <w:p w14:paraId="3A11386C" w14:textId="747507D6" w:rsidR="001D0BF1" w:rsidRPr="00CF1A49" w:rsidRDefault="00E41CB8" w:rsidP="001D0BF1">
            <w:pPr>
              <w:pStyle w:val="Heading2"/>
              <w:contextualSpacing w:val="0"/>
              <w:outlineLvl w:val="1"/>
            </w:pPr>
            <w:r>
              <w:t>Cashier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Handy Hill Creamery</w:t>
            </w:r>
          </w:p>
          <w:p w14:paraId="41AE68CB" w14:textId="4B8C87B5" w:rsidR="001E3120" w:rsidRPr="00CF1A49" w:rsidRDefault="00E41CB8" w:rsidP="001D0BF1">
            <w:pPr>
              <w:contextualSpacing w:val="0"/>
            </w:pPr>
            <w:r>
              <w:t xml:space="preserve">Taking orders, handling money, </w:t>
            </w:r>
            <w:r w:rsidR="00F3322A">
              <w:t>making food.</w:t>
            </w:r>
          </w:p>
        </w:tc>
      </w:tr>
      <w:tr w:rsidR="00F61DF9" w:rsidRPr="00CF1A49" w14:paraId="2A24B2F6" w14:textId="77777777" w:rsidTr="00F61DF9">
        <w:tc>
          <w:tcPr>
            <w:tcW w:w="9355" w:type="dxa"/>
            <w:tcMar>
              <w:top w:w="216" w:type="dxa"/>
            </w:tcMar>
          </w:tcPr>
          <w:p w14:paraId="0756DB38" w14:textId="13711A21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92D6629DC953498B881BCEB297426421"/>
        </w:placeholder>
        <w:temporary/>
        <w:showingPlcHdr/>
        <w15:appearance w15:val="hidden"/>
      </w:sdtPr>
      <w:sdtEndPr/>
      <w:sdtContent>
        <w:p w14:paraId="5CF2430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13EF443" w14:textId="77777777" w:rsidTr="00D66A52">
        <w:tc>
          <w:tcPr>
            <w:tcW w:w="9355" w:type="dxa"/>
          </w:tcPr>
          <w:p w14:paraId="5501940B" w14:textId="29FA100F" w:rsidR="001D0BF1" w:rsidRPr="00CF1A49" w:rsidRDefault="007160A0" w:rsidP="001D0BF1">
            <w:pPr>
              <w:pStyle w:val="Heading3"/>
              <w:contextualSpacing w:val="0"/>
              <w:outlineLvl w:val="2"/>
            </w:pPr>
            <w:r>
              <w:t>December 2020</w:t>
            </w:r>
            <w:r w:rsidR="002E2FF5">
              <w:t xml:space="preserve">: </w:t>
            </w:r>
            <w:proofErr w:type="gramStart"/>
            <w:r w:rsidR="002E2FF5">
              <w:t>Associate’s</w:t>
            </w:r>
            <w:proofErr w:type="gramEnd"/>
            <w:r w:rsidR="00CB140C">
              <w:t xml:space="preserve"> Degree</w:t>
            </w:r>
          </w:p>
          <w:p w14:paraId="1EF8F907" w14:textId="4A06AD09" w:rsidR="007538DC" w:rsidRPr="002F0B9F" w:rsidRDefault="007160A0" w:rsidP="002F0B9F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Computer information Systems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Bristol Community College</w:t>
            </w:r>
          </w:p>
          <w:p w14:paraId="6DA5380F" w14:textId="1AF55961" w:rsidR="002F0B9F" w:rsidRDefault="002F0B9F" w:rsidP="007538DC">
            <w:pPr>
              <w:contextualSpacing w:val="0"/>
            </w:pPr>
            <w:r>
              <w:t>3.56 GPA</w:t>
            </w:r>
          </w:p>
          <w:p w14:paraId="51728FD7" w14:textId="6E2422E9" w:rsidR="002F0B9F" w:rsidRDefault="002F0B9F" w:rsidP="007538DC">
            <w:pPr>
              <w:contextualSpacing w:val="0"/>
            </w:pPr>
            <w:r>
              <w:t>Magna Cum Laude Honors</w:t>
            </w:r>
          </w:p>
          <w:p w14:paraId="2D3503A7" w14:textId="24A868AC" w:rsidR="002F0B9F" w:rsidRDefault="002F0B9F" w:rsidP="007538DC">
            <w:pPr>
              <w:contextualSpacing w:val="0"/>
            </w:pPr>
            <w:r>
              <w:t>Phi Theta Kappa</w:t>
            </w:r>
            <w:r w:rsidR="003A781B">
              <w:t xml:space="preserve"> Honors Society</w:t>
            </w:r>
          </w:p>
          <w:p w14:paraId="6C6747EB" w14:textId="55F7D025" w:rsidR="00C46180" w:rsidRPr="00CF1A49" w:rsidRDefault="00C46180" w:rsidP="007538DC">
            <w:pPr>
              <w:contextualSpacing w:val="0"/>
            </w:pPr>
          </w:p>
        </w:tc>
      </w:tr>
      <w:tr w:rsidR="00F61DF9" w:rsidRPr="00CF1A49" w14:paraId="40B39DF9" w14:textId="77777777" w:rsidTr="00F61DF9">
        <w:tc>
          <w:tcPr>
            <w:tcW w:w="9355" w:type="dxa"/>
            <w:tcMar>
              <w:top w:w="216" w:type="dxa"/>
            </w:tcMar>
          </w:tcPr>
          <w:p w14:paraId="772D8BC6" w14:textId="174CF06D" w:rsidR="00F61DF9" w:rsidRPr="00CF1A49" w:rsidRDefault="00B7258F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2023</w:t>
            </w:r>
            <w:r w:rsidR="002E2FF5">
              <w:t>: bachelor’s</w:t>
            </w:r>
            <w:r w:rsidR="0073068C">
              <w:t xml:space="preserve"> degree</w:t>
            </w:r>
          </w:p>
          <w:p w14:paraId="33A449E5" w14:textId="2622450D" w:rsidR="00F61DF9" w:rsidRDefault="00690FAE" w:rsidP="006D6D7D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Bridgewater State University</w:t>
            </w:r>
          </w:p>
        </w:tc>
      </w:tr>
    </w:tbl>
    <w:sdt>
      <w:sdtPr>
        <w:alias w:val="Skills:"/>
        <w:tag w:val="Skills:"/>
        <w:id w:val="-1392877668"/>
        <w:placeholder>
          <w:docPart w:val="FC5517CEE1284007A8285BEF6B44FED1"/>
        </w:placeholder>
        <w:temporary/>
        <w:showingPlcHdr/>
        <w15:appearance w15:val="hidden"/>
      </w:sdtPr>
      <w:sdtEndPr/>
      <w:sdtContent>
        <w:p w14:paraId="45C033B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18A9BCC" w14:textId="77777777" w:rsidTr="00CF1A49">
        <w:tc>
          <w:tcPr>
            <w:tcW w:w="4675" w:type="dxa"/>
          </w:tcPr>
          <w:p w14:paraId="798DFB81" w14:textId="7466A4AE" w:rsidR="001E3120" w:rsidRPr="006E1507" w:rsidRDefault="006D6D7D" w:rsidP="006E1507">
            <w:pPr>
              <w:pStyle w:val="ListBullet"/>
              <w:contextualSpacing w:val="0"/>
            </w:pPr>
            <w:r>
              <w:t>Java</w:t>
            </w:r>
          </w:p>
          <w:p w14:paraId="66646E45" w14:textId="77777777" w:rsidR="001F4E6D" w:rsidRDefault="006D6D7D" w:rsidP="006E1507">
            <w:pPr>
              <w:pStyle w:val="ListBullet"/>
              <w:contextualSpacing w:val="0"/>
            </w:pPr>
            <w:r>
              <w:t>Python</w:t>
            </w:r>
          </w:p>
          <w:p w14:paraId="283CB790" w14:textId="77777777" w:rsidR="00C60DED" w:rsidRDefault="00C60DED" w:rsidP="00C60DED">
            <w:pPr>
              <w:pStyle w:val="ListBullet"/>
              <w:contextualSpacing w:val="0"/>
            </w:pPr>
            <w:r>
              <w:t>Visual Basic</w:t>
            </w:r>
          </w:p>
          <w:p w14:paraId="56F66AE3" w14:textId="6BC93897" w:rsidR="00296D6E" w:rsidRPr="006E1507" w:rsidRDefault="00D62B3E" w:rsidP="00C60DED">
            <w:pPr>
              <w:pStyle w:val="ListBullet"/>
              <w:contextualSpacing w:val="0"/>
            </w:pPr>
            <w:r>
              <w:t>p</w:t>
            </w:r>
            <w:r w:rsidR="00296D6E">
              <w:t>5.js</w:t>
            </w:r>
          </w:p>
        </w:tc>
        <w:tc>
          <w:tcPr>
            <w:tcW w:w="4675" w:type="dxa"/>
            <w:tcMar>
              <w:left w:w="360" w:type="dxa"/>
            </w:tcMar>
          </w:tcPr>
          <w:p w14:paraId="5A112D63" w14:textId="590ADE40" w:rsidR="0060385F" w:rsidRDefault="00C55347" w:rsidP="006E1507">
            <w:pPr>
              <w:pStyle w:val="ListBullet"/>
              <w:contextualSpacing w:val="0"/>
            </w:pPr>
            <w:r>
              <w:t>SQL</w:t>
            </w:r>
          </w:p>
          <w:p w14:paraId="466F7D60" w14:textId="5BDD7653" w:rsidR="003A0632" w:rsidRPr="006E1507" w:rsidRDefault="00C60DED" w:rsidP="006E1507">
            <w:pPr>
              <w:pStyle w:val="ListBullet"/>
              <w:contextualSpacing w:val="0"/>
            </w:pPr>
            <w:r>
              <w:t>PHP</w:t>
            </w:r>
          </w:p>
          <w:p w14:paraId="3E29AFD4" w14:textId="0FCD315E" w:rsidR="001E3120" w:rsidRPr="006E1507" w:rsidRDefault="00C60DED" w:rsidP="006E1507">
            <w:pPr>
              <w:pStyle w:val="ListBullet"/>
              <w:contextualSpacing w:val="0"/>
            </w:pPr>
            <w:r>
              <w:t>JavaScript</w:t>
            </w:r>
          </w:p>
          <w:p w14:paraId="3DCEE289" w14:textId="77777777" w:rsidR="001E3120" w:rsidRDefault="00470889" w:rsidP="006E1507">
            <w:pPr>
              <w:pStyle w:val="ListBullet"/>
              <w:contextualSpacing w:val="0"/>
            </w:pPr>
            <w:r>
              <w:t>HTML</w:t>
            </w:r>
          </w:p>
          <w:p w14:paraId="604B3DB1" w14:textId="4390A410" w:rsidR="00470889" w:rsidRPr="006E1507" w:rsidRDefault="00470889" w:rsidP="006E1507">
            <w:pPr>
              <w:pStyle w:val="ListBullet"/>
              <w:contextualSpacing w:val="0"/>
            </w:pPr>
            <w:r>
              <w:t>CSS</w:t>
            </w:r>
          </w:p>
        </w:tc>
      </w:tr>
    </w:tbl>
    <w:sdt>
      <w:sdtPr>
        <w:alias w:val="Activities:"/>
        <w:tag w:val="Activities:"/>
        <w:id w:val="1223332893"/>
        <w:placeholder>
          <w:docPart w:val="493A5E31B696454A89F7D1CC3E2209A5"/>
        </w:placeholder>
        <w:temporary/>
        <w:showingPlcHdr/>
        <w15:appearance w15:val="hidden"/>
      </w:sdtPr>
      <w:sdtEndPr/>
      <w:sdtContent>
        <w:p w14:paraId="7D87BB8B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B32CCEA" w14:textId="1472ACC0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3A19" w14:textId="77777777" w:rsidR="00E97BCB" w:rsidRDefault="00E97BCB" w:rsidP="0068194B">
      <w:r>
        <w:separator/>
      </w:r>
    </w:p>
    <w:p w14:paraId="2CC7BDE1" w14:textId="77777777" w:rsidR="00E97BCB" w:rsidRDefault="00E97BCB"/>
    <w:p w14:paraId="05CC30B1" w14:textId="77777777" w:rsidR="00E97BCB" w:rsidRDefault="00E97BCB"/>
  </w:endnote>
  <w:endnote w:type="continuationSeparator" w:id="0">
    <w:p w14:paraId="668B3582" w14:textId="77777777" w:rsidR="00E97BCB" w:rsidRDefault="00E97BCB" w:rsidP="0068194B">
      <w:r>
        <w:continuationSeparator/>
      </w:r>
    </w:p>
    <w:p w14:paraId="0590A5BB" w14:textId="77777777" w:rsidR="00E97BCB" w:rsidRDefault="00E97BCB"/>
    <w:p w14:paraId="1932A0D2" w14:textId="77777777" w:rsidR="00E97BCB" w:rsidRDefault="00E97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5BC4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0949" w14:textId="77777777" w:rsidR="00E97BCB" w:rsidRDefault="00E97BCB" w:rsidP="0068194B">
      <w:r>
        <w:separator/>
      </w:r>
    </w:p>
    <w:p w14:paraId="1E3527F0" w14:textId="77777777" w:rsidR="00E97BCB" w:rsidRDefault="00E97BCB"/>
    <w:p w14:paraId="7849E3AC" w14:textId="77777777" w:rsidR="00E97BCB" w:rsidRDefault="00E97BCB"/>
  </w:footnote>
  <w:footnote w:type="continuationSeparator" w:id="0">
    <w:p w14:paraId="13D12AFB" w14:textId="77777777" w:rsidR="00E97BCB" w:rsidRDefault="00E97BCB" w:rsidP="0068194B">
      <w:r>
        <w:continuationSeparator/>
      </w:r>
    </w:p>
    <w:p w14:paraId="5A6AADB5" w14:textId="77777777" w:rsidR="00E97BCB" w:rsidRDefault="00E97BCB"/>
    <w:p w14:paraId="4996E061" w14:textId="77777777" w:rsidR="00E97BCB" w:rsidRDefault="00E97B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323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F67EEC" wp14:editId="0B6FC7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1DB3E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26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6D6E"/>
    <w:rsid w:val="00297F18"/>
    <w:rsid w:val="002A1945"/>
    <w:rsid w:val="002B2958"/>
    <w:rsid w:val="002B3FC8"/>
    <w:rsid w:val="002D23C5"/>
    <w:rsid w:val="002D6137"/>
    <w:rsid w:val="002E2FF5"/>
    <w:rsid w:val="002E7E61"/>
    <w:rsid w:val="002F05E5"/>
    <w:rsid w:val="002F0B9F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A781B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088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368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5C9F"/>
    <w:rsid w:val="0060385F"/>
    <w:rsid w:val="0062312F"/>
    <w:rsid w:val="00625F2C"/>
    <w:rsid w:val="006618E9"/>
    <w:rsid w:val="0068194B"/>
    <w:rsid w:val="00690FAE"/>
    <w:rsid w:val="00692703"/>
    <w:rsid w:val="006A1962"/>
    <w:rsid w:val="006B5D48"/>
    <w:rsid w:val="006B7D7B"/>
    <w:rsid w:val="006C1A5E"/>
    <w:rsid w:val="006D65FA"/>
    <w:rsid w:val="006D6D7D"/>
    <w:rsid w:val="006E1507"/>
    <w:rsid w:val="00712D8B"/>
    <w:rsid w:val="007160A0"/>
    <w:rsid w:val="007273B7"/>
    <w:rsid w:val="0073068C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6DCF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0E03"/>
    <w:rsid w:val="009A2B4A"/>
    <w:rsid w:val="009A44CE"/>
    <w:rsid w:val="009C4DFC"/>
    <w:rsid w:val="009D44F8"/>
    <w:rsid w:val="009E3160"/>
    <w:rsid w:val="009F220C"/>
    <w:rsid w:val="009F3B05"/>
    <w:rsid w:val="009F4931"/>
    <w:rsid w:val="00A14534"/>
    <w:rsid w:val="00A15D26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258F"/>
    <w:rsid w:val="00B81760"/>
    <w:rsid w:val="00B8494C"/>
    <w:rsid w:val="00BA0D22"/>
    <w:rsid w:val="00BA1546"/>
    <w:rsid w:val="00BB4E51"/>
    <w:rsid w:val="00BD431F"/>
    <w:rsid w:val="00BE423E"/>
    <w:rsid w:val="00BF61AC"/>
    <w:rsid w:val="00C46180"/>
    <w:rsid w:val="00C47FA6"/>
    <w:rsid w:val="00C55347"/>
    <w:rsid w:val="00C57FC6"/>
    <w:rsid w:val="00C60DED"/>
    <w:rsid w:val="00C66A7D"/>
    <w:rsid w:val="00C779DA"/>
    <w:rsid w:val="00C814F7"/>
    <w:rsid w:val="00CA4B4D"/>
    <w:rsid w:val="00CB140C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2B3E"/>
    <w:rsid w:val="00D66A52"/>
    <w:rsid w:val="00D66EFA"/>
    <w:rsid w:val="00D67A09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1CB8"/>
    <w:rsid w:val="00E5632B"/>
    <w:rsid w:val="00E70240"/>
    <w:rsid w:val="00E71E6B"/>
    <w:rsid w:val="00E81CC5"/>
    <w:rsid w:val="00E82829"/>
    <w:rsid w:val="00E85A87"/>
    <w:rsid w:val="00E85B4A"/>
    <w:rsid w:val="00E9528E"/>
    <w:rsid w:val="00E97BCB"/>
    <w:rsid w:val="00EA5099"/>
    <w:rsid w:val="00EC1351"/>
    <w:rsid w:val="00EC4CBF"/>
    <w:rsid w:val="00EE2CA8"/>
    <w:rsid w:val="00EF17E8"/>
    <w:rsid w:val="00EF51D9"/>
    <w:rsid w:val="00F130DD"/>
    <w:rsid w:val="00F24884"/>
    <w:rsid w:val="00F3322A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817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ar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CD0D4EEB7A4D22BB16B4FCC20F2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4688B-EFFC-43CE-A5AF-8435B7D3B8EE}"/>
      </w:docPartPr>
      <w:docPartBody>
        <w:p w:rsidR="001E2167" w:rsidRDefault="001E2167">
          <w:pPr>
            <w:pStyle w:val="D3CD0D4EEB7A4D22BB16B4FCC20F2464"/>
          </w:pPr>
          <w:r w:rsidRPr="00CF1A49">
            <w:t>Experience</w:t>
          </w:r>
        </w:p>
      </w:docPartBody>
    </w:docPart>
    <w:docPart>
      <w:docPartPr>
        <w:name w:val="92D6629DC953498B881BCEB297426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1FE76-EBEE-4D8B-BC8C-FB6BE0A0C83E}"/>
      </w:docPartPr>
      <w:docPartBody>
        <w:p w:rsidR="001E2167" w:rsidRDefault="001E2167">
          <w:pPr>
            <w:pStyle w:val="92D6629DC953498B881BCEB297426421"/>
          </w:pPr>
          <w:r w:rsidRPr="00CF1A49">
            <w:t>Education</w:t>
          </w:r>
        </w:p>
      </w:docPartBody>
    </w:docPart>
    <w:docPart>
      <w:docPartPr>
        <w:name w:val="FC5517CEE1284007A8285BEF6B44F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41C3-4C9F-4467-A200-87C05894B1E3}"/>
      </w:docPartPr>
      <w:docPartBody>
        <w:p w:rsidR="001E2167" w:rsidRDefault="001E2167">
          <w:pPr>
            <w:pStyle w:val="FC5517CEE1284007A8285BEF6B44FED1"/>
          </w:pPr>
          <w:r w:rsidRPr="00CF1A49">
            <w:t>Skills</w:t>
          </w:r>
        </w:p>
      </w:docPartBody>
    </w:docPart>
    <w:docPart>
      <w:docPartPr>
        <w:name w:val="493A5E31B696454A89F7D1CC3E220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C429-9D6E-47B5-A00B-8C283720C122}"/>
      </w:docPartPr>
      <w:docPartBody>
        <w:p w:rsidR="001E2167" w:rsidRDefault="001E2167">
          <w:pPr>
            <w:pStyle w:val="493A5E31B696454A89F7D1CC3E2209A5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67"/>
    <w:rsid w:val="001E2167"/>
    <w:rsid w:val="004F148D"/>
    <w:rsid w:val="005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83AFD5F43BA4393B889F021F2A13906">
    <w:name w:val="983AFD5F43BA4393B889F021F2A13906"/>
  </w:style>
  <w:style w:type="paragraph" w:customStyle="1" w:styleId="D3CD0D4EEB7A4D22BB16B4FCC20F2464">
    <w:name w:val="D3CD0D4EEB7A4D22BB16B4FCC20F246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2D6629DC953498B881BCEB297426421">
    <w:name w:val="92D6629DC953498B881BCEB297426421"/>
  </w:style>
  <w:style w:type="paragraph" w:customStyle="1" w:styleId="FC5517CEE1284007A8285BEF6B44FED1">
    <w:name w:val="FC5517CEE1284007A8285BEF6B44FED1"/>
  </w:style>
  <w:style w:type="paragraph" w:customStyle="1" w:styleId="493A5E31B696454A89F7D1CC3E2209A5">
    <w:name w:val="493A5E31B696454A89F7D1CC3E2209A5"/>
  </w:style>
  <w:style w:type="paragraph" w:customStyle="1" w:styleId="4CB0E91B946A49A98A8E495E6573A8F4">
    <w:name w:val="4CB0E91B946A49A98A8E495E6573A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2022-02-22T16:44:00Z</dcterms:created>
  <dcterms:modified xsi:type="dcterms:W3CDTF">2022-02-24T20:22:00Z</dcterms:modified>
  <cp:category/>
</cp:coreProperties>
</file>